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F925" w14:textId="77777777" w:rsidR="00D70063" w:rsidRDefault="00D70063" w:rsidP="00D70063">
      <w:pPr>
        <w:pStyle w:val="Heading3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2985128" wp14:editId="086E473F">
                <wp:simplePos x="0" y="0"/>
                <wp:positionH relativeFrom="page">
                  <wp:posOffset>556260</wp:posOffset>
                </wp:positionH>
                <wp:positionV relativeFrom="margin">
                  <wp:posOffset>68580</wp:posOffset>
                </wp:positionV>
                <wp:extent cx="2148840" cy="8945880"/>
                <wp:effectExtent l="0" t="0" r="3810" b="762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94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63C7C" w14:textId="77777777" w:rsidR="00D70063" w:rsidRDefault="00E6764F" w:rsidP="00E6764F">
                            <w:pPr>
                              <w:pStyle w:val="Photo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AB511" wp14:editId="65211EFF">
                                  <wp:extent cx="1156604" cy="1731818"/>
                                  <wp:effectExtent l="0" t="0" r="5715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4-05-15 at 9.08.46 PM.jpe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5371" cy="1759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0B1A97" w14:textId="77777777" w:rsidR="00D70063" w:rsidRDefault="00A7019F" w:rsidP="0001709F">
                            <w:pPr>
                              <w:pStyle w:val="Title"/>
                            </w:pPr>
                            <w:r>
                              <w:t>Kshitija Randive</w:t>
                            </w:r>
                          </w:p>
                          <w:p w14:paraId="5107FFE0" w14:textId="77777777" w:rsidR="00A7019F" w:rsidRDefault="00A7019F" w:rsidP="00A7019F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  <w:p w14:paraId="3AF0194E" w14:textId="77777777" w:rsidR="00493368" w:rsidRDefault="0001709F" w:rsidP="009A0CF0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Dedicated, hardworking professional with excellent teamwork and communications skills.</w:t>
                            </w:r>
                          </w:p>
                          <w:p w14:paraId="28079284" w14:textId="77777777" w:rsidR="0001709F" w:rsidRDefault="0001709F" w:rsidP="009A0CF0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Demonstrated ability to effectively collaborate with colleagues and contribute to team success. Known for exceptional interpersonal skills and ability to build strong relationships with clients and stakeholder.</w:t>
                            </w:r>
                          </w:p>
                          <w:p w14:paraId="458C88E0" w14:textId="77777777" w:rsidR="0001709F" w:rsidRDefault="0001709F" w:rsidP="009A0CF0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Committed to delivering high- quality work and achieving professional goals.</w:t>
                            </w:r>
                          </w:p>
                          <w:p w14:paraId="3B6BD8AF" w14:textId="77777777" w:rsidR="0001709F" w:rsidRPr="00493368" w:rsidRDefault="0001709F" w:rsidP="009A0CF0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Passionate about enjoying work and consistently putting forth exceptional efforts.</w:t>
                            </w:r>
                          </w:p>
                          <w:p w14:paraId="33648D36" w14:textId="77777777" w:rsidR="00D4187F" w:rsidRDefault="00D4187F" w:rsidP="00D4187F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338A3014" w14:textId="77777777" w:rsidR="00A7019F" w:rsidRPr="00C3089B" w:rsidRDefault="00FE0440" w:rsidP="00FE0440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Dhanori</w:t>
                            </w:r>
                            <w:proofErr w:type="spellEnd"/>
                            <w:r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, Pune</w:t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br/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Phone: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>+917219527499</w:t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br/>
                            </w:r>
                            <w:r w:rsidR="00A7019F" w:rsidRPr="00C3089B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</w:rPr>
                              <w:t xml:space="preserve">Email: </w:t>
                            </w:r>
                            <w:hyperlink r:id="rId12" w:history="1">
                              <w:r w:rsidR="00A7019F" w:rsidRPr="00C3089B">
                                <w:rPr>
                                  <w:rFonts w:ascii="Calibri Light" w:eastAsia="Times New Roman" w:hAnsi="Calibri Light" w:cs="Calibri Light"/>
                                  <w:color w:val="000000" w:themeColor="text1"/>
                                </w:rPr>
                                <w:t>kshitija100998@gmail.com</w:t>
                              </w:r>
                            </w:hyperlink>
                          </w:p>
                          <w:p w14:paraId="5763327A" w14:textId="77777777" w:rsidR="00D4187F" w:rsidRDefault="00D4187F" w:rsidP="00D4187F">
                            <w:pPr>
                              <w:pStyle w:val="Heading2"/>
                            </w:pPr>
                            <w:r>
                              <w:t>Activities and Interests</w:t>
                            </w:r>
                          </w:p>
                          <w:p w14:paraId="1394498A" w14:textId="77777777" w:rsidR="00C3089B" w:rsidRDefault="00D4187F" w:rsidP="00D4187F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 w:rsid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Cooking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 w:rsidR="00C3089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>Dancing</w:t>
                            </w:r>
                            <w:r w:rsid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S</w:t>
                            </w:r>
                            <w:r w:rsidR="00C3089B" w:rsidRP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ketching</w:t>
                            </w:r>
                          </w:p>
                          <w:p w14:paraId="3AD5F718" w14:textId="77777777" w:rsidR="00D4187F" w:rsidRPr="00556717" w:rsidRDefault="00D4187F" w:rsidP="00D4187F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Trav</w:t>
                            </w:r>
                            <w:r w:rsidR="00C3089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el</w:t>
                            </w:r>
                          </w:p>
                          <w:p w14:paraId="3D7523E4" w14:textId="77777777" w:rsidR="00493368" w:rsidRDefault="00493368" w:rsidP="00493368">
                            <w:pPr>
                              <w:pStyle w:val="Heading2"/>
                            </w:pPr>
                            <w:r>
                              <w:t>Certifications</w:t>
                            </w:r>
                          </w:p>
                          <w:p w14:paraId="51EEC94E" w14:textId="77777777" w:rsidR="00493368" w:rsidRPr="00493368" w:rsidRDefault="0050365C" w:rsidP="00493368">
                            <w:pPr>
                              <w:spacing w:after="0" w:line="240" w:lineRule="auto"/>
                              <w:contextualSpacing/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="00493368"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AWS Solution Architecture</w:t>
                            </w:r>
                            <w:r w:rsid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from</w:t>
                            </w:r>
                            <w:r w:rsidR="00493368"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br/>
                            </w:r>
                            <w:proofErr w:type="spellStart"/>
                            <w:r w:rsidR="00493368" w:rsidRPr="00493368">
                              <w:rPr>
                                <w:rFonts w:ascii="Calibri Light" w:eastAsia="Times New Roman" w:hAnsi="Calibri Light" w:cs="Calibri Light"/>
                                <w:iCs/>
                                <w:color w:val="000000" w:themeColor="text1"/>
                                <w:lang w:eastAsia="bg-BG"/>
                              </w:rPr>
                              <w:t>Edureka</w:t>
                            </w:r>
                            <w:proofErr w:type="spellEnd"/>
                          </w:p>
                          <w:p w14:paraId="50AD8941" w14:textId="77777777" w:rsidR="0050365C" w:rsidRDefault="0050365C" w:rsidP="0050365C">
                            <w:pPr>
                              <w:pStyle w:val="Heading2"/>
                            </w:pPr>
                            <w:r>
                              <w:t>Skills</w:t>
                            </w:r>
                          </w:p>
                          <w:p w14:paraId="2C776D3D" w14:textId="77777777" w:rsidR="0050365C" w:rsidRPr="0050365C" w:rsidRDefault="0050365C" w:rsidP="00D4187F">
                            <w:pPr>
                              <w:pStyle w:val="ContactInfo"/>
                              <w:rPr>
                                <w:rFonts w:ascii="Segoe UI" w:eastAsia="Times New Roman" w:hAnsi="Segoe UI" w:cs="Segoe UI"/>
                                <w:color w:val="0D0D0D"/>
                                <w:lang w:val="en-IN" w:eastAsia="en-IN"/>
                              </w:rPr>
                            </w:pP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HPSM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Putty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GGSN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• </w:t>
                            </w:r>
                            <w:r w:rsidRPr="00493368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SGSN</w:t>
                            </w:r>
                            <w:r w:rsidRPr="0050365C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•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Team Player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•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IOT Boards</w:t>
                            </w:r>
                          </w:p>
                          <w:p w14:paraId="7CA682D7" w14:textId="77777777" w:rsidR="00FE0440" w:rsidRDefault="00FE0440" w:rsidP="00D4187F">
                            <w:pPr>
                              <w:pStyle w:val="ContactInfo"/>
                            </w:pPr>
                          </w:p>
                          <w:p w14:paraId="1AF66F77" w14:textId="77777777" w:rsidR="00FE0440" w:rsidRDefault="00FE0440" w:rsidP="00D4187F">
                            <w:pPr>
                              <w:pStyle w:val="ContactInfo"/>
                            </w:pPr>
                          </w:p>
                          <w:p w14:paraId="7B1ED75B" w14:textId="77777777" w:rsidR="00FE0440" w:rsidRDefault="00FE0440" w:rsidP="00D4187F">
                            <w:pPr>
                              <w:pStyle w:val="ContactInfo"/>
                            </w:pPr>
                          </w:p>
                          <w:p w14:paraId="6938C7ED" w14:textId="77777777" w:rsidR="00493368" w:rsidRDefault="00493368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851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3.8pt;margin-top:5.4pt;width:169.2pt;height:70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" filled="f" stroked="f">
                <v:textbox inset="0,0,0,0">
                  <w:txbxContent>
                    <w:p w14:paraId="1CC63C7C" w14:textId="77777777" w:rsidR="00D70063" w:rsidRDefault="00E6764F" w:rsidP="00E6764F">
                      <w:pPr>
                        <w:pStyle w:val="Photo"/>
                        <w:jc w:val="left"/>
                      </w:pPr>
                      <w:r>
                        <w:rPr>
                          <w:noProof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9AB511" wp14:editId="65211EFF">
                            <wp:extent cx="1156604" cy="1731818"/>
                            <wp:effectExtent l="0" t="0" r="5715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4-05-15 at 9.08.46 PM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5371" cy="17599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0B1A97" w14:textId="77777777" w:rsidR="00D70063" w:rsidRDefault="00A7019F" w:rsidP="0001709F">
                      <w:pPr>
                        <w:pStyle w:val="Title"/>
                      </w:pPr>
                      <w:r>
                        <w:t>Kshitija Randive</w:t>
                      </w:r>
                    </w:p>
                    <w:p w14:paraId="5107FFE0" w14:textId="77777777" w:rsidR="00A7019F" w:rsidRDefault="00A7019F" w:rsidP="00A7019F">
                      <w:pPr>
                        <w:pStyle w:val="Heading1"/>
                      </w:pPr>
                      <w:r>
                        <w:t>Objective</w:t>
                      </w:r>
                    </w:p>
                    <w:p w14:paraId="3AF0194E" w14:textId="77777777" w:rsidR="00493368" w:rsidRDefault="0001709F" w:rsidP="009A0CF0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Dedicated, hardworking professional with excellent teamwork and communications skills.</w:t>
                      </w:r>
                    </w:p>
                    <w:p w14:paraId="28079284" w14:textId="77777777" w:rsidR="0001709F" w:rsidRDefault="0001709F" w:rsidP="009A0CF0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Demonstrated ability to effectively collaborate with colleagues and contribute to team success. Known for exceptional interpersonal skills and ability to build strong relationships with clients and stakeholder.</w:t>
                      </w:r>
                    </w:p>
                    <w:p w14:paraId="458C88E0" w14:textId="77777777" w:rsidR="0001709F" w:rsidRDefault="0001709F" w:rsidP="009A0CF0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Committed to delivering high- quality work and achieving professional goals.</w:t>
                      </w:r>
                    </w:p>
                    <w:p w14:paraId="3B6BD8AF" w14:textId="77777777" w:rsidR="0001709F" w:rsidRPr="00493368" w:rsidRDefault="0001709F" w:rsidP="009A0CF0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Passionate about enjoying work and consistently putting forth exceptional efforts.</w:t>
                      </w:r>
                    </w:p>
                    <w:p w14:paraId="33648D36" w14:textId="77777777" w:rsidR="00D4187F" w:rsidRDefault="00D4187F" w:rsidP="00D4187F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338A3014" w14:textId="77777777" w:rsidR="00A7019F" w:rsidRPr="00C3089B" w:rsidRDefault="00FE0440" w:rsidP="00FE0440">
                      <w:pPr>
                        <w:spacing w:after="0" w:line="240" w:lineRule="auto"/>
                        <w:contextualSpacing/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Dhanori</w:t>
                      </w:r>
                      <w:proofErr w:type="spellEnd"/>
                      <w:r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, Pune</w:t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br/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Phone:</w:t>
                      </w:r>
                      <w:r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 xml:space="preserve"> </w:t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>+917219527499</w:t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br/>
                      </w:r>
                      <w:r w:rsidR="00A7019F" w:rsidRPr="00C3089B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</w:rPr>
                        <w:t xml:space="preserve">Email: </w:t>
                      </w:r>
                      <w:hyperlink r:id="rId13" w:history="1">
                        <w:r w:rsidR="00A7019F" w:rsidRPr="00C3089B">
                          <w:rPr>
                            <w:rFonts w:ascii="Calibri Light" w:eastAsia="Times New Roman" w:hAnsi="Calibri Light" w:cs="Calibri Light"/>
                            <w:color w:val="000000" w:themeColor="text1"/>
                          </w:rPr>
                          <w:t>kshitija100998@gmail.com</w:t>
                        </w:r>
                      </w:hyperlink>
                    </w:p>
                    <w:p w14:paraId="5763327A" w14:textId="77777777" w:rsidR="00D4187F" w:rsidRDefault="00D4187F" w:rsidP="00D4187F">
                      <w:pPr>
                        <w:pStyle w:val="Heading2"/>
                      </w:pPr>
                      <w:r>
                        <w:t>Activities and Interests</w:t>
                      </w:r>
                    </w:p>
                    <w:p w14:paraId="1394498A" w14:textId="77777777" w:rsidR="00C3089B" w:rsidRDefault="00D4187F" w:rsidP="00D4187F">
                      <w:pPr>
                        <w:spacing w:after="0" w:line="240" w:lineRule="auto"/>
                        <w:contextualSpacing/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 w:rsidR="00C3089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Cooking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 w:rsidR="00C3089B">
                        <w:rPr>
                          <w:rFonts w:ascii="Calibri Light" w:hAnsi="Calibri Light" w:cs="Calibri Light"/>
                          <w:color w:val="000000" w:themeColor="text1"/>
                        </w:rPr>
                        <w:t>Dancing</w:t>
                      </w:r>
                      <w:r w:rsidR="0050365C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S</w:t>
                      </w:r>
                      <w:r w:rsidR="00C3089B" w:rsidRPr="00C3089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ketching</w:t>
                      </w:r>
                    </w:p>
                    <w:p w14:paraId="3AD5F718" w14:textId="77777777" w:rsidR="00D4187F" w:rsidRPr="00556717" w:rsidRDefault="00D4187F" w:rsidP="00D4187F">
                      <w:pPr>
                        <w:spacing w:after="0" w:line="240" w:lineRule="auto"/>
                        <w:contextualSpacing/>
                        <w:rPr>
                          <w:rFonts w:ascii="Calibri Light" w:hAnsi="Calibri Light" w:cs="Calibri Light"/>
                          <w:color w:val="000000" w:themeColor="text1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Trav</w:t>
                      </w:r>
                      <w:r w:rsidR="00C3089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el</w:t>
                      </w:r>
                    </w:p>
                    <w:p w14:paraId="3D7523E4" w14:textId="77777777" w:rsidR="00493368" w:rsidRDefault="00493368" w:rsidP="00493368">
                      <w:pPr>
                        <w:pStyle w:val="Heading2"/>
                      </w:pPr>
                      <w:r>
                        <w:t>Certifications</w:t>
                      </w:r>
                    </w:p>
                    <w:p w14:paraId="51EEC94E" w14:textId="77777777" w:rsidR="00493368" w:rsidRPr="00493368" w:rsidRDefault="0050365C" w:rsidP="00493368">
                      <w:pPr>
                        <w:spacing w:after="0" w:line="240" w:lineRule="auto"/>
                        <w:contextualSpacing/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="00493368"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AWS Solution Architecture</w:t>
                      </w:r>
                      <w:r w:rsid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from</w:t>
                      </w:r>
                      <w:r w:rsidR="00493368"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br/>
                      </w:r>
                      <w:proofErr w:type="spellStart"/>
                      <w:r w:rsidR="00493368" w:rsidRPr="00493368">
                        <w:rPr>
                          <w:rFonts w:ascii="Calibri Light" w:eastAsia="Times New Roman" w:hAnsi="Calibri Light" w:cs="Calibri Light"/>
                          <w:iCs/>
                          <w:color w:val="000000" w:themeColor="text1"/>
                          <w:lang w:eastAsia="bg-BG"/>
                        </w:rPr>
                        <w:t>Edureka</w:t>
                      </w:r>
                      <w:proofErr w:type="spellEnd"/>
                    </w:p>
                    <w:p w14:paraId="50AD8941" w14:textId="77777777" w:rsidR="0050365C" w:rsidRDefault="0050365C" w:rsidP="0050365C">
                      <w:pPr>
                        <w:pStyle w:val="Heading2"/>
                      </w:pPr>
                      <w:r>
                        <w:t>Skills</w:t>
                      </w:r>
                    </w:p>
                    <w:p w14:paraId="2C776D3D" w14:textId="77777777" w:rsidR="0050365C" w:rsidRPr="0050365C" w:rsidRDefault="0050365C" w:rsidP="00D4187F">
                      <w:pPr>
                        <w:pStyle w:val="ContactInfo"/>
                        <w:rPr>
                          <w:rFonts w:ascii="Segoe UI" w:eastAsia="Times New Roman" w:hAnsi="Segoe UI" w:cs="Segoe UI"/>
                          <w:color w:val="0D0D0D"/>
                          <w:lang w:val="en-IN" w:eastAsia="en-IN"/>
                        </w:rPr>
                      </w:pP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HPSM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Putty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GGSN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• </w:t>
                      </w:r>
                      <w:r w:rsidRPr="00493368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SGSN</w:t>
                      </w:r>
                      <w:r w:rsidRPr="0050365C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•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Team Player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•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IOT Boards</w:t>
                      </w:r>
                    </w:p>
                    <w:p w14:paraId="7CA682D7" w14:textId="77777777" w:rsidR="00FE0440" w:rsidRDefault="00FE0440" w:rsidP="00D4187F">
                      <w:pPr>
                        <w:pStyle w:val="ContactInfo"/>
                      </w:pPr>
                    </w:p>
                    <w:p w14:paraId="1AF66F77" w14:textId="77777777" w:rsidR="00FE0440" w:rsidRDefault="00FE0440" w:rsidP="00D4187F">
                      <w:pPr>
                        <w:pStyle w:val="ContactInfo"/>
                      </w:pPr>
                    </w:p>
                    <w:p w14:paraId="7B1ED75B" w14:textId="77777777" w:rsidR="00FE0440" w:rsidRDefault="00FE0440" w:rsidP="00D4187F">
                      <w:pPr>
                        <w:pStyle w:val="ContactInfo"/>
                      </w:pPr>
                    </w:p>
                    <w:p w14:paraId="6938C7ED" w14:textId="77777777" w:rsidR="00493368" w:rsidRDefault="00493368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62DF35A52DA47B09F8EEA41B0D96EAD"/>
          </w:placeholder>
          <w:temporary/>
          <w:showingPlcHdr/>
          <w15:appearance w15:val="hidden"/>
        </w:sdtPr>
        <w:sdtContent>
          <w:r w:rsidRPr="00E6764F">
            <w:rPr>
              <w:sz w:val="28"/>
            </w:rPr>
            <w:t>Experience</w:t>
          </w:r>
        </w:sdtContent>
      </w:sdt>
    </w:p>
    <w:p w14:paraId="4AB5A9BA" w14:textId="77777777" w:rsidR="00A7019F" w:rsidRPr="00E6764F" w:rsidRDefault="00A7019F" w:rsidP="00C3089B">
      <w:pPr>
        <w:pStyle w:val="Heading4"/>
        <w:rPr>
          <w:sz w:val="24"/>
        </w:rPr>
      </w:pPr>
      <w:r w:rsidRPr="00E6764F">
        <w:rPr>
          <w:sz w:val="24"/>
        </w:rPr>
        <w:t xml:space="preserve">Junior Customer Service Executive </w:t>
      </w:r>
    </w:p>
    <w:p w14:paraId="363D21A2" w14:textId="77777777" w:rsidR="00A7019F" w:rsidRPr="00E6764F" w:rsidRDefault="00A7019F" w:rsidP="00C3089B">
      <w:pPr>
        <w:pStyle w:val="Heading4"/>
        <w:rPr>
          <w:sz w:val="24"/>
        </w:rPr>
      </w:pPr>
      <w:r w:rsidRPr="00E6764F">
        <w:rPr>
          <w:iCs w:val="0"/>
          <w:sz w:val="24"/>
        </w:rPr>
        <w:t>Tata Communications, Pune</w:t>
      </w:r>
    </w:p>
    <w:p w14:paraId="62400E41" w14:textId="77777777" w:rsidR="00D70063" w:rsidRPr="00C3089B" w:rsidRDefault="00A7019F" w:rsidP="00D70063">
      <w:pPr>
        <w:pStyle w:val="Heading5"/>
      </w:pPr>
      <w:r w:rsidRPr="00E6764F">
        <w:rPr>
          <w:iCs/>
          <w:sz w:val="24"/>
        </w:rPr>
        <w:t xml:space="preserve">May 2022 </w:t>
      </w:r>
      <w:r w:rsidR="00E6764F" w:rsidRPr="00E6764F">
        <w:rPr>
          <w:iCs/>
          <w:sz w:val="24"/>
        </w:rPr>
        <w:t>–</w:t>
      </w:r>
      <w:r w:rsidRPr="00E6764F">
        <w:rPr>
          <w:iCs/>
          <w:sz w:val="24"/>
        </w:rPr>
        <w:t xml:space="preserve"> Present</w:t>
      </w:r>
      <w:r w:rsidR="00E6764F" w:rsidRPr="00E6764F">
        <w:rPr>
          <w:iCs/>
          <w:sz w:val="24"/>
        </w:rPr>
        <w:t xml:space="preserve"> 2 Years</w:t>
      </w:r>
    </w:p>
    <w:p w14:paraId="4E6FBB9D" w14:textId="77777777" w:rsidR="00A7019F" w:rsidRPr="00C3089B" w:rsidRDefault="00A7019F" w:rsidP="00A7019F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Incident Management:</w:t>
      </w:r>
      <w:r w:rsidRPr="00C3089B">
        <w:rPr>
          <w:rFonts w:ascii="Calibri Light" w:hAnsi="Calibri Light" w:cs="Calibri Light"/>
          <w:color w:val="000000" w:themeColor="text1"/>
          <w:lang w:val="en-US" w:eastAsia="en-US"/>
        </w:rPr>
        <w:t xml:space="preserve"> Utilized HPS ticketing tool and email communication to proactively manage incidents, ensuring prompt resolution and optimized network performance.</w:t>
      </w:r>
    </w:p>
    <w:p w14:paraId="761A8E49" w14:textId="7B86D1A5" w:rsidR="00425BB2" w:rsidRPr="005E15C8" w:rsidRDefault="00A7019F" w:rsidP="005E15C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Project Leadership:</w:t>
      </w:r>
      <w:r w:rsidRPr="00C3089B">
        <w:rPr>
          <w:rFonts w:ascii="Calibri Light" w:hAnsi="Calibri Light" w:cs="Calibri Light"/>
          <w:color w:val="000000" w:themeColor="text1"/>
          <w:lang w:val="en-US" w:eastAsia="en-US"/>
        </w:rPr>
        <w:t xml:space="preserve"> Led cross-functional teams in successful implementation of IoT projects, achieving project objectives and enhancing customer satisfaction</w:t>
      </w:r>
      <w:r w:rsidR="005E15C8">
        <w:rPr>
          <w:rFonts w:ascii="Calibri Light" w:hAnsi="Calibri Light" w:cs="Calibri Light"/>
          <w:color w:val="000000" w:themeColor="text1"/>
          <w:lang w:val="en-US" w:eastAsia="en-US"/>
        </w:rPr>
        <w:t>s.</w:t>
      </w:r>
    </w:p>
    <w:p w14:paraId="73D17530" w14:textId="77777777" w:rsidR="00425BB2" w:rsidRDefault="00425BB2" w:rsidP="00425BB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425BB2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Team Management:</w:t>
      </w:r>
      <w:r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</w:t>
      </w:r>
      <w:r w:rsidRPr="00425BB2">
        <w:rPr>
          <w:rFonts w:ascii="Calibri Light" w:hAnsi="Calibri Light" w:cs="Calibri Light"/>
          <w:bCs/>
          <w:color w:val="000000" w:themeColor="text1"/>
          <w:lang w:val="en-US" w:eastAsia="en-US"/>
        </w:rPr>
        <w:t>Encourages colleagues to improve their knowledge of the process and skills of the network for better achievements.</w:t>
      </w:r>
    </w:p>
    <w:p w14:paraId="45899737" w14:textId="77777777" w:rsidR="0050365C" w:rsidRDefault="00A7019F" w:rsidP="0050365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Issue Resolution:</w:t>
      </w:r>
      <w:r w:rsidRPr="00C3089B">
        <w:rPr>
          <w:rFonts w:ascii="Calibri Light" w:hAnsi="Calibri Light" w:cs="Calibri Light"/>
          <w:color w:val="000000" w:themeColor="text1"/>
          <w:lang w:val="en-US" w:eastAsia="en-US"/>
        </w:rPr>
        <w:t xml:space="preserve"> Diagnosed and resolved various customer issues, including sim malfunctions, data communication failures, and voice/SMS problems, demonstrating strong problem-solving skills.</w:t>
      </w:r>
    </w:p>
    <w:p w14:paraId="4A7AFEA8" w14:textId="77777777" w:rsidR="00425BB2" w:rsidRPr="00425BB2" w:rsidRDefault="00425BB2" w:rsidP="00425BB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color w:val="000000" w:themeColor="text1"/>
          <w:lang w:val="en-US" w:eastAsia="en-US"/>
        </w:rPr>
      </w:pPr>
      <w:r w:rsidRPr="00425BB2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Testing:</w:t>
      </w:r>
      <w:r>
        <w:rPr>
          <w:rFonts w:ascii="Segoe UI" w:hAnsi="Segoe UI" w:cs="Segoe UI"/>
          <w:color w:val="0D0D0D"/>
        </w:rPr>
        <w:t xml:space="preserve"> </w:t>
      </w:r>
      <w:r w:rsidRPr="00425BB2">
        <w:rPr>
          <w:rFonts w:ascii="Calibri Light" w:hAnsi="Calibri Light" w:cs="Calibri Light"/>
          <w:color w:val="000000" w:themeColor="text1"/>
          <w:lang w:val="en-US" w:eastAsia="en-US"/>
        </w:rPr>
        <w:t>Performed applications based and network based UAT for better customer experience.</w:t>
      </w:r>
      <w:r w:rsidRPr="00425BB2">
        <w:rPr>
          <w:rFonts w:ascii="Calibri Light" w:hAnsi="Calibri Light" w:cs="Calibri Light"/>
          <w:bCs/>
          <w:color w:val="000000" w:themeColor="text1"/>
        </w:rPr>
        <w:t xml:space="preserve"> </w:t>
      </w:r>
      <w:r w:rsidRPr="00425BB2">
        <w:rPr>
          <w:rFonts w:ascii="Calibri Light" w:hAnsi="Calibri Light" w:cs="Calibri Light"/>
          <w:bCs/>
          <w:color w:val="000000" w:themeColor="text1"/>
          <w:lang w:val="en-US" w:eastAsia="en-US"/>
        </w:rPr>
        <w:t>Performed assigned task related to implementing and testing new features and expansion.</w:t>
      </w:r>
    </w:p>
    <w:p w14:paraId="6B885F86" w14:textId="77777777" w:rsidR="00D70063" w:rsidRPr="00E6764F" w:rsidRDefault="00C3089B" w:rsidP="00D70063">
      <w:pPr>
        <w:pStyle w:val="Heading4"/>
        <w:rPr>
          <w:sz w:val="24"/>
        </w:rPr>
      </w:pPr>
      <w:r w:rsidRPr="00E6764F">
        <w:rPr>
          <w:bCs/>
          <w:sz w:val="24"/>
        </w:rPr>
        <w:t>Embedded Engineer and Technical Consultant</w:t>
      </w:r>
      <w:r w:rsidRPr="00E6764F">
        <w:rPr>
          <w:sz w:val="24"/>
        </w:rPr>
        <w:br/>
      </w:r>
      <w:r w:rsidRPr="00E6764F">
        <w:rPr>
          <w:iCs w:val="0"/>
          <w:sz w:val="24"/>
        </w:rPr>
        <w:t>Macfocs Robu.In, Pune</w:t>
      </w:r>
    </w:p>
    <w:p w14:paraId="69C5987B" w14:textId="77777777" w:rsidR="00C3089B" w:rsidRPr="00E6764F" w:rsidRDefault="00C3089B" w:rsidP="00C3089B">
      <w:pPr>
        <w:pStyle w:val="Heading5"/>
        <w:rPr>
          <w:sz w:val="24"/>
        </w:rPr>
      </w:pPr>
      <w:r w:rsidRPr="00E6764F">
        <w:rPr>
          <w:sz w:val="24"/>
        </w:rPr>
        <w:t>July 2021 - Jan 2022</w:t>
      </w:r>
      <w:r w:rsidR="00E6764F" w:rsidRPr="00E6764F">
        <w:rPr>
          <w:sz w:val="24"/>
        </w:rPr>
        <w:t xml:space="preserve"> 6 months</w:t>
      </w:r>
    </w:p>
    <w:p w14:paraId="5C7789D0" w14:textId="77777777" w:rsidR="00C3089B" w:rsidRDefault="00C3089B" w:rsidP="00C3089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bCs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Product Management:</w:t>
      </w:r>
      <w:r w:rsidRPr="00C3089B"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Managed diverse electronics products, diagnosing faults and providing prompt, effective solutions to customers, ensuring high satisfaction levels.</w:t>
      </w:r>
    </w:p>
    <w:p w14:paraId="70EED650" w14:textId="77777777" w:rsidR="00425BB2" w:rsidRPr="00425BB2" w:rsidRDefault="00C3089B" w:rsidP="00425BB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bCs/>
          <w:color w:val="000000" w:themeColor="text1"/>
          <w:lang w:val="en-US" w:eastAsia="en-US"/>
        </w:rPr>
      </w:pPr>
      <w:r w:rsidRPr="00C3089B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Customer Support:</w:t>
      </w:r>
      <w:r w:rsidRPr="00C3089B"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Tracked tickets and emails to ensure timely resolution of customer concerns, providing valuable guidance on product inquiries and purchases.</w:t>
      </w:r>
    </w:p>
    <w:p w14:paraId="15A0AE88" w14:textId="77777777" w:rsidR="00FE0440" w:rsidRDefault="00FE0440" w:rsidP="00FE044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Calibri Light" w:hAnsi="Calibri Light" w:cs="Calibri Light"/>
          <w:bCs/>
          <w:color w:val="000000" w:themeColor="text1"/>
          <w:lang w:val="en-US" w:eastAsia="en-US"/>
        </w:rPr>
      </w:pPr>
      <w:r w:rsidRPr="00FE0440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Problem-Solving:</w:t>
      </w:r>
      <w:r w:rsidRPr="00493368">
        <w:rPr>
          <w:rFonts w:ascii="Calibri Light" w:hAnsi="Calibri Light" w:cs="Calibri Light"/>
          <w:bCs/>
          <w:color w:val="000000" w:themeColor="text1"/>
          <w:lang w:val="en-US" w:eastAsia="en-US"/>
        </w:rPr>
        <w:t xml:space="preserve"> Demonstrated strong problem-solving ability, consistently delivering timely and accurate resolutions to enhance customer satisfaction.</w:t>
      </w:r>
    </w:p>
    <w:p w14:paraId="5054476F" w14:textId="77777777" w:rsidR="00425BB2" w:rsidRPr="00425BB2" w:rsidRDefault="0050365C" w:rsidP="00425BB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50365C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>Programming:</w:t>
      </w:r>
      <w:r w:rsidRPr="00493368">
        <w:rPr>
          <w:rFonts w:ascii="Calibri Light" w:hAnsi="Calibri Light" w:cs="Calibri Light"/>
          <w:b/>
          <w:bCs/>
          <w:color w:val="000000" w:themeColor="text1"/>
          <w:lang w:val="en-US" w:eastAsia="en-US"/>
        </w:rPr>
        <w:t xml:space="preserve"> </w:t>
      </w:r>
      <w:r w:rsidRPr="00493368">
        <w:rPr>
          <w:rFonts w:ascii="Calibri Light" w:hAnsi="Calibri Light" w:cs="Calibri Light"/>
          <w:bCs/>
          <w:color w:val="000000" w:themeColor="text1"/>
          <w:lang w:val="en-US" w:eastAsia="en-US"/>
        </w:rPr>
        <w:t>Arduino, Raspberry Pi, and various IoT boards. Familiarity with AWS cloud services and solutions.</w:t>
      </w:r>
    </w:p>
    <w:p w14:paraId="4C4557B9" w14:textId="77777777" w:rsidR="00D4187F" w:rsidRPr="00556717" w:rsidRDefault="00D4187F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</w:p>
    <w:sdt>
      <w:sdtPr>
        <w:id w:val="1745452497"/>
        <w:placeholder>
          <w:docPart w:val="01E4C61A4AF4426C9CA011B48A60CFDF"/>
        </w:placeholder>
        <w:temporary/>
        <w:showingPlcHdr/>
        <w15:appearance w15:val="hidden"/>
      </w:sdtPr>
      <w:sdtContent>
        <w:p w14:paraId="1B432B5A" w14:textId="77777777" w:rsidR="00D70063" w:rsidRDefault="00D70063" w:rsidP="00D70063">
          <w:pPr>
            <w:pStyle w:val="Heading3"/>
          </w:pPr>
          <w:r w:rsidRPr="00E6764F">
            <w:rPr>
              <w:sz w:val="28"/>
            </w:rPr>
            <w:t>Education</w:t>
          </w:r>
        </w:p>
      </w:sdtContent>
    </w:sdt>
    <w:p w14:paraId="7AE2D8AF" w14:textId="77777777" w:rsidR="0050365C" w:rsidRDefault="00493368" w:rsidP="00FE0440">
      <w:pPr>
        <w:spacing w:after="0"/>
        <w:rPr>
          <w:iCs/>
        </w:rPr>
      </w:pPr>
      <w:r w:rsidRPr="00E6764F">
        <w:rPr>
          <w:rStyle w:val="Heading4Char"/>
          <w:bCs/>
          <w:sz w:val="24"/>
        </w:rPr>
        <w:t>Bachelor in Technology (</w:t>
      </w:r>
      <w:proofErr w:type="gramStart"/>
      <w:r w:rsidRPr="00E6764F">
        <w:rPr>
          <w:rStyle w:val="Heading4Char"/>
          <w:bCs/>
          <w:sz w:val="24"/>
        </w:rPr>
        <w:t>B.Tech</w:t>
      </w:r>
      <w:proofErr w:type="gramEnd"/>
      <w:r w:rsidRPr="00E6764F">
        <w:rPr>
          <w:rStyle w:val="Heading4Char"/>
          <w:bCs/>
          <w:sz w:val="24"/>
        </w:rPr>
        <w:t>)</w:t>
      </w:r>
      <w:r>
        <w:rPr>
          <w:rFonts w:ascii="Segoe UI" w:hAnsi="Segoe UI" w:cs="Segoe UI"/>
          <w:color w:val="0D0D0D"/>
        </w:rPr>
        <w:br/>
      </w:r>
      <w:r w:rsidRPr="00E6764F">
        <w:rPr>
          <w:rStyle w:val="SubtitleChar"/>
          <w:iCs/>
          <w:sz w:val="22"/>
        </w:rPr>
        <w:t>MIT Academy of Engineering Pune, Maharashtra</w:t>
      </w:r>
      <w:r>
        <w:rPr>
          <w:rFonts w:ascii="Segoe UI" w:hAnsi="Segoe UI" w:cs="Segoe UI"/>
          <w:color w:val="0D0D0D"/>
        </w:rPr>
        <w:br/>
      </w:r>
      <w:r w:rsidRPr="00493368">
        <w:rPr>
          <w:iCs/>
        </w:rPr>
        <w:t>Aug 2018 - Jun 2021</w:t>
      </w:r>
      <w:r w:rsidRPr="00493368">
        <w:br/>
      </w:r>
      <w:r w:rsidRPr="00493368">
        <w:rPr>
          <w:iCs/>
        </w:rPr>
        <w:t>Field: Electronics Engineering</w:t>
      </w:r>
      <w:r w:rsidR="0050365C">
        <w:rPr>
          <w:iCs/>
        </w:rPr>
        <w:t xml:space="preserve">- </w:t>
      </w:r>
      <w:r w:rsidRPr="00493368">
        <w:rPr>
          <w:iCs/>
        </w:rPr>
        <w:t>7.39</w:t>
      </w:r>
    </w:p>
    <w:p w14:paraId="6B9FAC3B" w14:textId="77777777" w:rsidR="00E6764F" w:rsidRDefault="00493368" w:rsidP="0050365C">
      <w:pPr>
        <w:spacing w:after="0"/>
        <w:rPr>
          <w:rFonts w:ascii="Segoe UI" w:hAnsi="Segoe UI" w:cs="Segoe UI"/>
          <w:color w:val="0D0D0D"/>
        </w:rPr>
      </w:pPr>
      <w:r w:rsidRPr="00E6764F">
        <w:rPr>
          <w:rStyle w:val="Heading4Char"/>
          <w:sz w:val="24"/>
        </w:rPr>
        <w:t>Diploma in Engineering</w:t>
      </w:r>
      <w:r>
        <w:rPr>
          <w:rFonts w:ascii="Segoe UI" w:hAnsi="Segoe UI" w:cs="Segoe UI"/>
          <w:color w:val="0D0D0D"/>
        </w:rPr>
        <w:br/>
      </w:r>
      <w:r w:rsidRPr="00E6764F">
        <w:rPr>
          <w:rStyle w:val="SubtitleChar"/>
          <w:sz w:val="22"/>
        </w:rPr>
        <w:t>GOVERNMENT POLYTECHNIC PUNE, Pune</w:t>
      </w:r>
    </w:p>
    <w:p w14:paraId="679F3A9C" w14:textId="77777777" w:rsidR="00D70063" w:rsidRPr="0050365C" w:rsidRDefault="00E6764F" w:rsidP="0050365C">
      <w:pPr>
        <w:spacing w:after="0"/>
        <w:rPr>
          <w:rFonts w:ascii="Segoe UI" w:hAnsi="Segoe UI" w:cs="Segoe UI"/>
          <w:i/>
          <w:iCs/>
          <w:color w:val="0D0D0D"/>
          <w:bdr w:val="single" w:sz="2" w:space="0" w:color="E3E3E3" w:frame="1"/>
          <w:shd w:val="clear" w:color="auto" w:fill="FFFFFF"/>
        </w:rPr>
      </w:pPr>
      <w:r>
        <w:rPr>
          <w:caps/>
        </w:rPr>
        <w:t>S</w:t>
      </w:r>
      <w:r w:rsidR="00493368" w:rsidRPr="00493368">
        <w:rPr>
          <w:caps/>
        </w:rPr>
        <w:t>ep 2014 - Jun 2018</w:t>
      </w:r>
      <w:r w:rsidR="00493368" w:rsidRPr="00493368">
        <w:rPr>
          <w:iCs/>
          <w:caps/>
        </w:rPr>
        <w:br/>
      </w:r>
      <w:r w:rsidR="00493368" w:rsidRPr="00493368">
        <w:rPr>
          <w:caps/>
        </w:rPr>
        <w:t>Field: Electronics and Telecommunications</w:t>
      </w:r>
      <w:r w:rsidR="0050365C">
        <w:rPr>
          <w:iCs/>
          <w:caps/>
        </w:rPr>
        <w:t xml:space="preserve">- </w:t>
      </w:r>
      <w:r w:rsidR="00493368" w:rsidRPr="00493368">
        <w:rPr>
          <w:caps/>
        </w:rPr>
        <w:t>64.80%</w:t>
      </w:r>
    </w:p>
    <w:sectPr w:rsidR="00D70063" w:rsidRPr="0050365C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C4AF" w14:textId="77777777" w:rsidR="00AC5B72" w:rsidRDefault="00AC5B72" w:rsidP="00187B92">
      <w:pPr>
        <w:spacing w:after="0" w:line="240" w:lineRule="auto"/>
      </w:pPr>
      <w:r>
        <w:separator/>
      </w:r>
    </w:p>
  </w:endnote>
  <w:endnote w:type="continuationSeparator" w:id="0">
    <w:p w14:paraId="571905D9" w14:textId="77777777" w:rsidR="00AC5B72" w:rsidRDefault="00AC5B7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B249" w14:textId="77777777" w:rsidR="00AC5B72" w:rsidRDefault="00AC5B72" w:rsidP="00187B92">
      <w:pPr>
        <w:spacing w:after="0" w:line="240" w:lineRule="auto"/>
      </w:pPr>
      <w:r>
        <w:separator/>
      </w:r>
    </w:p>
  </w:footnote>
  <w:footnote w:type="continuationSeparator" w:id="0">
    <w:p w14:paraId="3D85A255" w14:textId="77777777" w:rsidR="00AC5B72" w:rsidRDefault="00AC5B72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8FC79C" w14:textId="77777777" w:rsidR="007133ED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4A34D43" wp14:editId="27D7CC52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14:paraId="4F37E0B7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42AF03F7" w14:textId="77777777" w:rsidR="002C0739" w:rsidRPr="00970D57" w:rsidRDefault="002C0739" w:rsidP="009A0CF0">
                                    <w:pPr>
                                      <w:pStyle w:val="Title"/>
                                    </w:pPr>
                                  </w:p>
                                </w:tc>
                              </w:tr>
                            </w:tbl>
                            <w:p w14:paraId="2DB498FC" w14:textId="77777777" w:rsidR="007133ED" w:rsidRDefault="007133ED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4A34D43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14:paraId="4F37E0B7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42AF03F7" w14:textId="77777777" w:rsidR="002C0739" w:rsidRPr="00970D57" w:rsidRDefault="002C0739" w:rsidP="009A0CF0">
                              <w:pPr>
                                <w:pStyle w:val="Title"/>
                              </w:pPr>
                            </w:p>
                          </w:tc>
                        </w:tr>
                      </w:tbl>
                      <w:p w14:paraId="2DB498FC" w14:textId="77777777" w:rsidR="007133ED" w:rsidRDefault="007133ED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94E44"/>
    <w:multiLevelType w:val="multilevel"/>
    <w:tmpl w:val="A9E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F73F9"/>
    <w:multiLevelType w:val="multilevel"/>
    <w:tmpl w:val="AAA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8A1A8F"/>
    <w:multiLevelType w:val="multilevel"/>
    <w:tmpl w:val="A512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F"/>
    <w:rsid w:val="0001709F"/>
    <w:rsid w:val="001340F5"/>
    <w:rsid w:val="00157B6F"/>
    <w:rsid w:val="00187B92"/>
    <w:rsid w:val="00293B83"/>
    <w:rsid w:val="002C0739"/>
    <w:rsid w:val="0039505A"/>
    <w:rsid w:val="00425BB2"/>
    <w:rsid w:val="00431971"/>
    <w:rsid w:val="0044748F"/>
    <w:rsid w:val="00486E5D"/>
    <w:rsid w:val="00493368"/>
    <w:rsid w:val="0050365C"/>
    <w:rsid w:val="00556717"/>
    <w:rsid w:val="00581FC8"/>
    <w:rsid w:val="005E15C8"/>
    <w:rsid w:val="005F41D0"/>
    <w:rsid w:val="006A3CE7"/>
    <w:rsid w:val="006B6D95"/>
    <w:rsid w:val="007133ED"/>
    <w:rsid w:val="00747D30"/>
    <w:rsid w:val="008C33FB"/>
    <w:rsid w:val="009A0CF0"/>
    <w:rsid w:val="00A7019F"/>
    <w:rsid w:val="00AC5B72"/>
    <w:rsid w:val="00AE49CC"/>
    <w:rsid w:val="00AF7BCF"/>
    <w:rsid w:val="00BC0E53"/>
    <w:rsid w:val="00C3089B"/>
    <w:rsid w:val="00D1599B"/>
    <w:rsid w:val="00D4187F"/>
    <w:rsid w:val="00D460EA"/>
    <w:rsid w:val="00D70063"/>
    <w:rsid w:val="00DB76DF"/>
    <w:rsid w:val="00E6764F"/>
    <w:rsid w:val="00EA0BE6"/>
    <w:rsid w:val="00F24F1D"/>
    <w:rsid w:val="00FD7C04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55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65C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019F"/>
    <w:rPr>
      <w:i/>
      <w:iCs/>
    </w:rPr>
  </w:style>
  <w:style w:type="paragraph" w:styleId="NormalWeb">
    <w:name w:val="Normal (Web)"/>
    <w:basedOn w:val="Normal"/>
    <w:uiPriority w:val="99"/>
    <w:unhideWhenUsed/>
    <w:rsid w:val="00A7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50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shitija100998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shitija100998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2DF35A52DA47B09F8EEA41B0D96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02971-7AFC-4683-AD80-7A945CDCE828}"/>
      </w:docPartPr>
      <w:docPartBody>
        <w:p w:rsidR="00045186" w:rsidRDefault="00A62AD8">
          <w:pPr>
            <w:pStyle w:val="862DF35A52DA47B09F8EEA41B0D96EAD"/>
          </w:pPr>
          <w:r>
            <w:t>Experience</w:t>
          </w:r>
        </w:p>
      </w:docPartBody>
    </w:docPart>
    <w:docPart>
      <w:docPartPr>
        <w:name w:val="01E4C61A4AF4426C9CA011B48A60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B816-1BF8-43B5-B58E-6DC6BE79452D}"/>
      </w:docPartPr>
      <w:docPartBody>
        <w:p w:rsidR="00045186" w:rsidRDefault="00A62AD8">
          <w:pPr>
            <w:pStyle w:val="01E4C61A4AF4426C9CA011B48A60CFD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D8"/>
    <w:rsid w:val="00045186"/>
    <w:rsid w:val="00A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DF35A52DA47B09F8EEA41B0D96EAD">
    <w:name w:val="862DF35A52DA47B09F8EEA41B0D96EAD"/>
  </w:style>
  <w:style w:type="paragraph" w:customStyle="1" w:styleId="01E4C61A4AF4426C9CA011B48A60CFDF">
    <w:name w:val="01E4C61A4AF4426C9CA011B48A60C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2024-03-16T05:45:00Z</dcterms:created>
  <dcterms:modified xsi:type="dcterms:W3CDTF">2024-05-16T03:38:00Z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Status">
    <vt:lpwstr>Not started</vt:lpwstr>
  </property>
  <property fmtid="{D5CDD505-2E9C-101B-9397-08002B2CF9AE}" pid="4" name="MediaServiceKeyPoints">
    <vt:lpwstr/>
  </property>
</Properties>
</file>